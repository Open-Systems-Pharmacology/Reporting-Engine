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0E6" w:rsidRDefault="00BB40E6" w:rsidP="00BB40E6">
      <w:pPr>
        <w:pStyle w:val="Heading1"/>
      </w:pPr>
      <w:r>
        <w:t>Physiology</w:t>
      </w:r>
    </w:p>
    <w:p w:rsidR="00BB40E6" w:rsidRDefault="00BB40E6" w:rsidP="00BB40E6">
      <w:pPr>
        <w:pStyle w:val="Heading2"/>
      </w:pPr>
      <w:r>
        <w:t>Demography of Larson 2013 8y-18y 400mg FCT meal vs. simulated virtual pediatric population</w:t>
      </w:r>
    </w:p>
    <w:p w:rsidR="00BB40E6" w:rsidRDefault="00BB40E6" w:rsidP="00BB40E6">
      <w:pPr>
        <w:pStyle w:val="BodyText"/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Age-dependence of age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66" type="#_x0000_t75" style="width:470.25pt;height:348.75pt;visibility:visible;mso-wrap-style:square">
            <v:imagedata r:id="rId6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Age-dependence of body weight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2" o:spid="_x0000_i1065" type="#_x0000_t75" style="width:470.25pt;height:348.75pt;visibility:visible;mso-wrap-style:square">
            <v:imagedata r:id="rId7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Age-dependence of body height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3" o:spid="_x0000_i1064" type="#_x0000_t75" style="width:470.25pt;height:348.75pt;visibility:visible;mso-wrap-style:square">
            <v:imagedata r:id="rId8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Age-dependence of BMI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4" o:spid="_x0000_i1063" type="#_x0000_t75" style="width:470.25pt;height:348.75pt;visibility:visible;mso-wrap-style:square">
            <v:imagedata r:id="rId9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Age-dependence of body surface area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5" o:spid="_x0000_i1062" type="#_x0000_t75" style="width:470.25pt;height:348.75pt;visibility:visible;mso-wrap-style:square">
            <v:imagedata r:id="rId10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Distribution of gender for simulated virtual pediatric population in comparison to observed data Observed_Raltegravir 10 mg   (lactose formulation).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6" o:spid="_x0000_i1061" type="#_x0000_t75" style="width:470.25pt;height:348.75pt;visibility:visible;mso-wrap-style:square">
            <v:imagedata r:id="rId11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Age-dependence of Ontogeny factor (albumin)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7" o:spid="_x0000_i1060" type="#_x0000_t75" style="width:470.25pt;height:348.75pt;visibility:visible;mso-wrap-style:square">
            <v:imagedata r:id="rId12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Age-dependence of Ontogeny factor (alpha1-acid glycoprotein)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8" o:spid="_x0000_i1059" type="#_x0000_t75" style="width:470.25pt;height:348.75pt;visibility:visible;mso-wrap-style:square">
            <v:imagedata r:id="rId13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Age-dependence of Ontogeny factor CYP3A4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9" o:spid="_x0000_i1058" type="#_x0000_t75" style="width:470.25pt;height:348.75pt;visibility:visible;mso-wrap-style:square">
            <v:imagedata r:id="rId14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Age-dependence of Ontogeny factor GI CYP3A4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10" o:spid="_x0000_i1057" type="#_x0000_t75" style="width:470.25pt;height:348.75pt;visibility:visible;mso-wrap-style:square">
            <v:imagedata r:id="rId15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Age-dependence of Ontogeny factor CYP3A5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11" o:spid="_x0000_i1056" type="#_x0000_t75" style="width:470.25pt;height:348.75pt;visibility:visible;mso-wrap-style:square">
            <v:imagedata r:id="rId16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Age-dependence of Ontogeny factor GI CYP3A5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12" o:spid="_x0000_i1055" type="#_x0000_t75" style="width:470.25pt;height:348.75pt;visibility:visible;mso-wrap-style:square">
            <v:imagedata r:id="rId17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Age-dependence of Ontogeny factor CYP3A7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13" o:spid="_x0000_i1054" type="#_x0000_t75" style="width:470.25pt;height:348.75pt;visibility:visible;mso-wrap-style:square">
            <v:imagedata r:id="rId18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: Age-dependence of Ontogeny factor GI CYP3A7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14" o:spid="_x0000_i1053" type="#_x0000_t75" style="width:470.25pt;height:348.75pt;visibility:visible;mso-wrap-style:square">
            <v:imagedata r:id="rId19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: Age-dependence of Ontogeny factor CYP1A2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15" o:spid="_x0000_i1052" type="#_x0000_t75" style="width:470.25pt;height:348.75pt;visibility:visible;mso-wrap-style:square">
            <v:imagedata r:id="rId20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 Age-dependence of Ontogeny factor GI CYP1A2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16" o:spid="_x0000_i1051" type="#_x0000_t75" style="width:470.25pt;height:348.75pt;visibility:visible;mso-wrap-style:square">
            <v:imagedata r:id="rId21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: Age-dependence of Ontogeny factor CYP2C18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17" o:spid="_x0000_i1050" type="#_x0000_t75" style="width:470.25pt;height:348.75pt;visibility:visible;mso-wrap-style:square">
            <v:imagedata r:id="rId22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Age-dependence of Ontogeny factor GI CYP2C18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18" o:spid="_x0000_i1049" type="#_x0000_t75" style="width:470.25pt;height:348.75pt;visibility:visible;mso-wrap-style:square">
            <v:imagedata r:id="rId23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Age-dependence of Ontogeny factor CYP2C19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19" o:spid="_x0000_i1048" type="#_x0000_t75" style="width:470.25pt;height:348.75pt;visibility:visible;mso-wrap-style:square">
            <v:imagedata r:id="rId24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: Age-dependence of Ontogeny factor GI CYP2C19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20" o:spid="_x0000_i1047" type="#_x0000_t75" style="width:470.25pt;height:348.75pt;visibility:visible;mso-wrap-style:square">
            <v:imagedata r:id="rId25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: Age-dependence of Ontogeny factor CYP2D6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21" o:spid="_x0000_i1046" type="#_x0000_t75" style="width:470.25pt;height:348.75pt;visibility:visible;mso-wrap-style:square">
            <v:imagedata r:id="rId26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>: Age-dependence of Ontogeny factor GI CYP2D6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22" o:spid="_x0000_i1045" type="#_x0000_t75" style="width:470.25pt;height:348.75pt;visibility:visible;mso-wrap-style:square">
            <v:imagedata r:id="rId27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: Age-dependence of Ontogeny factor CYP2E1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23" o:spid="_x0000_i1044" type="#_x0000_t75" style="width:470.25pt;height:348.75pt;visibility:visible;mso-wrap-style:square">
            <v:imagedata r:id="rId28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: Age-dependence of Ontogeny factor GI CYP2E1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24" o:spid="_x0000_i1043" type="#_x0000_t75" style="width:470.25pt;height:348.75pt;visibility:visible;mso-wrap-style:square">
            <v:imagedata r:id="rId29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: Age-dependence of Ontogeny factor UGT1A1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25" o:spid="_x0000_i1042" type="#_x0000_t75" style="width:470.25pt;height:348.75pt;visibility:visible;mso-wrap-style:square">
            <v:imagedata r:id="rId30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: Age-dependence of Ontogeny factor GI UGT1A1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26" o:spid="_x0000_i1041" type="#_x0000_t75" style="width:470.25pt;height:348.75pt;visibility:visible;mso-wrap-style:square">
            <v:imagedata r:id="rId31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: Age-dependence of Ontogeny factor UGT1A4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27" o:spid="_x0000_i1040" type="#_x0000_t75" style="width:470.25pt;height:348.75pt;visibility:visible;mso-wrap-style:square">
            <v:imagedata r:id="rId32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>: Age-dependence of Ontogeny factor GI UGT1A4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28" o:spid="_x0000_i1039" type="#_x0000_t75" style="width:470.25pt;height:348.75pt;visibility:visible;mso-wrap-style:square">
            <v:imagedata r:id="rId33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: Age-dependence of Ontogeny factor UGT1A6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29" o:spid="_x0000_i1038" type="#_x0000_t75" style="width:470.25pt;height:348.75pt;visibility:visible;mso-wrap-style:square">
            <v:imagedata r:id="rId34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  <w:r>
        <w:t>: Age-dependence of Ontogeny factor GI UGT1A6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30" o:spid="_x0000_i1037" type="#_x0000_t75" style="width:470.25pt;height:348.75pt;visibility:visible;mso-wrap-style:square">
            <v:imagedata r:id="rId35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: Age-dependence of Ontogeny factor UGT1A9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31" o:spid="_x0000_i1036" type="#_x0000_t75" style="width:470.25pt;height:348.75pt;visibility:visible;mso-wrap-style:square">
            <v:imagedata r:id="rId36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>: Age-dependence of Ontogeny factor GI UGT1A9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32" o:spid="_x0000_i1035" type="#_x0000_t75" style="width:470.25pt;height:348.75pt;visibility:visible;mso-wrap-style:square">
            <v:imagedata r:id="rId37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: Age-dependence of Ontogeny factor UGT2B4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33" o:spid="_x0000_i1034" type="#_x0000_t75" style="width:470.25pt;height:348.75pt;visibility:visible;mso-wrap-style:square">
            <v:imagedata r:id="rId38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34</w:t>
        </w:r>
      </w:fldSimple>
      <w:r>
        <w:t>: Age-dependence of Ontogeny factor GI UGT2B4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34" o:spid="_x0000_i1033" type="#_x0000_t75" style="width:470.25pt;height:348.75pt;visibility:visible;mso-wrap-style:square">
            <v:imagedata r:id="rId39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: Age-dependence of Ontogeny factor UGT2B7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35" o:spid="_x0000_i1032" type="#_x0000_t75" style="width:470.25pt;height:348.75pt;visibility:visible;mso-wrap-style:square">
            <v:imagedata r:id="rId40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t>: Age-dependence of Ontogeny factor GI UGT2B7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36" o:spid="_x0000_i1031" type="#_x0000_t75" style="width:470.25pt;height:348.75pt;visibility:visible;mso-wrap-style:square">
            <v:imagedata r:id="rId41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: Age-dependence of Ontogeny factor CYP1A1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37" o:spid="_x0000_i1030" type="#_x0000_t75" style="width:470.25pt;height:348.75pt;visibility:visible;mso-wrap-style:square">
            <v:imagedata r:id="rId42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38</w:t>
        </w:r>
      </w:fldSimple>
      <w:r>
        <w:t>: Age-dependence of Ontogeny factor GI CYP1A1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38" o:spid="_x0000_i1029" type="#_x0000_t75" style="width:470.25pt;height:348.75pt;visibility:visible;mso-wrap-style:square">
            <v:imagedata r:id="rId43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: Age-dependence of Ontogeny factor ABCG2 (BCRP)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39" o:spid="_x0000_i1028" type="#_x0000_t75" style="width:470.25pt;height:348.75pt;visibility:visible;mso-wrap-style:square">
            <v:imagedata r:id="rId44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40</w:t>
        </w:r>
      </w:fldSimple>
      <w:r>
        <w:t>: Age-dependence of Ontogeny factor GI ABCG2 (BCRP)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40" o:spid="_x0000_i1027" type="#_x0000_t75" style="width:470.25pt;height:348.75pt;visibility:visible;mso-wrap-style:square">
            <v:imagedata r:id="rId45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41</w:t>
        </w:r>
      </w:fldSimple>
      <w:r>
        <w:t>: Age-dependence of Ontogeny factor ABCB1 (P-gp)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41" o:spid="_x0000_i1026" type="#_x0000_t75" style="width:470.25pt;height:348.75pt;visibility:visible;mso-wrap-style:square">
            <v:imagedata r:id="rId46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BB40E6" w:rsidRDefault="00BB40E6" w:rsidP="00BB4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42</w:t>
        </w:r>
      </w:fldSimple>
      <w:r>
        <w:t>: Age-dependence of Ontogeny factor GI ABCB1 (P-gp) for simulated virtual pediatric population in comparison to simulated Healthy Adult Population.</w:t>
      </w:r>
    </w:p>
    <w:p w:rsidR="00BB40E6" w:rsidRDefault="00BB40E6" w:rsidP="00BB40E6">
      <w:r w:rsidRPr="007C1139">
        <w:rPr>
          <w:noProof/>
          <w:lang w:eastAsia="en-US"/>
        </w:rPr>
        <w:pict>
          <v:shape id="Picture 42" o:spid="_x0000_i1025" type="#_x0000_t75" style="width:470.25pt;height:348.75pt;visibility:visible;mso-wrap-style:square">
            <v:imagedata r:id="rId47" o:title=""/>
          </v:shape>
        </w:pict>
      </w:r>
    </w:p>
    <w:p w:rsidR="00BB40E6" w:rsidRDefault="00BB40E6" w:rsidP="00BB40E6">
      <w:pPr>
        <w:sectPr w:rsidR="00BB40E6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Default="007A6CE9" w:rsidP="00BB40E6">
      <w:bookmarkStart w:id="0" w:name="_GoBack"/>
      <w:bookmarkEnd w:id="0"/>
    </w:p>
    <w:sectPr w:rsidR="007A6CE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40E6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6234B"/>
    <w:rsid w:val="00A629A4"/>
    <w:rsid w:val="00A72F8C"/>
    <w:rsid w:val="00A8444B"/>
    <w:rsid w:val="00A8678C"/>
    <w:rsid w:val="00A93EB7"/>
    <w:rsid w:val="00AB1EDA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40E6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BB40E6"/>
    <w:pPr>
      <w:spacing w:after="120"/>
    </w:pPr>
  </w:style>
  <w:style w:type="character" w:customStyle="1" w:styleId="BodyTextChar">
    <w:name w:val="Body Text Char"/>
    <w:link w:val="BodyText"/>
    <w:rsid w:val="00BB40E6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fontTable" Target="fontTable.xml"/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32795-E8AE-434A-A7D8-70C784A06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0</TotalTime>
  <Pages>1</Pages>
  <Words>1124</Words>
  <Characters>6412</Characters>
  <Application>Microsoft Office Word</Application>
  <DocSecurity>0</DocSecurity>
  <Lines>53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1</cp:revision>
  <dcterms:created xsi:type="dcterms:W3CDTF">2020-02-10T10:46:00Z</dcterms:created>
  <dcterms:modified xsi:type="dcterms:W3CDTF">2020-02-10T10:46:00Z</dcterms:modified>
</cp:coreProperties>
</file>